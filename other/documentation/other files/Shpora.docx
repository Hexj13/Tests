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FA" w:rsidRDefault="002E1880" w:rsidP="003138F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Язык программирования = </w:t>
      </w:r>
      <w:r w:rsidR="003138FA">
        <w:rPr>
          <w:sz w:val="28"/>
          <w:szCs w:val="28"/>
          <w:lang w:val="ru-RU"/>
        </w:rPr>
        <w:t>Сочетание симантики + особенного синтаксиса.</w:t>
      </w:r>
    </w:p>
    <w:p w:rsidR="003138FA" w:rsidRDefault="003138FA" w:rsidP="003138FA">
      <w:pPr>
        <w:rPr>
          <w:sz w:val="28"/>
          <w:szCs w:val="28"/>
          <w:lang w:val="ru-RU"/>
        </w:rPr>
      </w:pPr>
    </w:p>
    <w:p w:rsidR="003138FA" w:rsidRDefault="003138FA" w:rsidP="003138FA">
      <w:pPr>
        <w:rPr>
          <w:sz w:val="28"/>
          <w:szCs w:val="28"/>
          <w:lang w:val="ru-RU"/>
        </w:rPr>
      </w:pPr>
      <w:r w:rsidRPr="002E1880">
        <w:rPr>
          <w:sz w:val="28"/>
          <w:szCs w:val="28"/>
          <w:u w:val="single"/>
          <w:lang w:val="ru-RU"/>
        </w:rPr>
        <w:t>Парадигмы</w:t>
      </w:r>
      <w:r>
        <w:rPr>
          <w:sz w:val="28"/>
          <w:szCs w:val="28"/>
          <w:lang w:val="ru-RU"/>
        </w:rPr>
        <w:t xml:space="preserve">: </w:t>
      </w:r>
      <w:bookmarkStart w:id="0" w:name="_GoBack"/>
      <w:bookmarkEnd w:id="0"/>
    </w:p>
    <w:p w:rsidR="003138FA" w:rsidRPr="003138FA" w:rsidRDefault="003138FA" w:rsidP="003138FA">
      <w:pPr>
        <w:pStyle w:val="ListParagraph"/>
        <w:numPr>
          <w:ilvl w:val="0"/>
          <w:numId w:val="19"/>
        </w:numPr>
        <w:rPr>
          <w:sz w:val="28"/>
          <w:szCs w:val="28"/>
          <w:lang w:val="ru-RU"/>
        </w:rPr>
      </w:pPr>
      <w:r w:rsidRPr="003138FA">
        <w:rPr>
          <w:sz w:val="28"/>
          <w:szCs w:val="28"/>
          <w:lang w:val="ru-RU"/>
        </w:rPr>
        <w:t>Процедурная (</w:t>
      </w:r>
      <w:r w:rsidRPr="003138FA">
        <w:rPr>
          <w:sz w:val="28"/>
          <w:szCs w:val="28"/>
        </w:rPr>
        <w:t>C</w:t>
      </w:r>
      <w:r w:rsidRPr="003138FA">
        <w:rPr>
          <w:sz w:val="28"/>
          <w:szCs w:val="28"/>
          <w:lang w:val="ru-RU"/>
        </w:rPr>
        <w:t xml:space="preserve">, </w:t>
      </w:r>
      <w:r w:rsidRPr="003138FA">
        <w:rPr>
          <w:sz w:val="28"/>
          <w:szCs w:val="28"/>
        </w:rPr>
        <w:t>Basic</w:t>
      </w:r>
      <w:r w:rsidRPr="003138FA">
        <w:rPr>
          <w:sz w:val="28"/>
          <w:szCs w:val="28"/>
          <w:lang w:val="ru-RU"/>
        </w:rPr>
        <w:t xml:space="preserve">, </w:t>
      </w:r>
      <w:r w:rsidRPr="003138FA">
        <w:rPr>
          <w:sz w:val="28"/>
          <w:szCs w:val="28"/>
        </w:rPr>
        <w:t>Ada</w:t>
      </w:r>
      <w:r w:rsidRPr="003138FA">
        <w:rPr>
          <w:sz w:val="28"/>
          <w:szCs w:val="28"/>
          <w:lang w:val="ru-RU"/>
        </w:rPr>
        <w:t>)</w:t>
      </w:r>
    </w:p>
    <w:p w:rsidR="003138FA" w:rsidRPr="003138FA" w:rsidRDefault="003138FA" w:rsidP="003138FA">
      <w:pPr>
        <w:pStyle w:val="ListParagraph"/>
        <w:numPr>
          <w:ilvl w:val="0"/>
          <w:numId w:val="19"/>
        </w:numPr>
        <w:rPr>
          <w:sz w:val="28"/>
          <w:szCs w:val="28"/>
          <w:lang w:val="ru-RU"/>
        </w:rPr>
      </w:pPr>
      <w:r w:rsidRPr="003138FA">
        <w:rPr>
          <w:sz w:val="28"/>
          <w:szCs w:val="28"/>
          <w:lang w:val="ru-RU"/>
        </w:rPr>
        <w:t>Портативно-ориентированая парадигма (</w:t>
      </w:r>
      <w:r w:rsidRPr="003138FA">
        <w:rPr>
          <w:sz w:val="28"/>
          <w:szCs w:val="28"/>
        </w:rPr>
        <w:t>JS</w:t>
      </w:r>
      <w:r w:rsidRPr="003138FA">
        <w:rPr>
          <w:sz w:val="28"/>
          <w:szCs w:val="28"/>
          <w:lang w:val="ru-RU"/>
        </w:rPr>
        <w:t>)</w:t>
      </w:r>
    </w:p>
    <w:p w:rsidR="003138FA" w:rsidRPr="002E1880" w:rsidRDefault="003138FA" w:rsidP="003138F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138FA">
        <w:rPr>
          <w:sz w:val="28"/>
          <w:szCs w:val="28"/>
          <w:lang w:val="ru-RU"/>
        </w:rPr>
        <w:t>ООП</w:t>
      </w:r>
      <w:r w:rsidRPr="002E1880">
        <w:rPr>
          <w:sz w:val="28"/>
          <w:szCs w:val="28"/>
        </w:rPr>
        <w:t>(</w:t>
      </w:r>
      <w:r w:rsidR="002E1880">
        <w:rPr>
          <w:sz w:val="28"/>
          <w:szCs w:val="28"/>
        </w:rPr>
        <w:t xml:space="preserve">C++, C#, Python, </w:t>
      </w:r>
      <w:proofErr w:type="spellStart"/>
      <w:r w:rsidR="002E1880">
        <w:rPr>
          <w:sz w:val="28"/>
          <w:szCs w:val="28"/>
        </w:rPr>
        <w:t>ect</w:t>
      </w:r>
      <w:proofErr w:type="spellEnd"/>
      <w:r w:rsidR="002E1880">
        <w:rPr>
          <w:sz w:val="28"/>
          <w:szCs w:val="28"/>
        </w:rPr>
        <w:t>.</w:t>
      </w:r>
      <w:r w:rsidRPr="002E1880">
        <w:rPr>
          <w:sz w:val="28"/>
          <w:szCs w:val="28"/>
        </w:rPr>
        <w:t xml:space="preserve">) </w:t>
      </w:r>
    </w:p>
    <w:p w:rsidR="003138FA" w:rsidRPr="002E1880" w:rsidRDefault="003138FA" w:rsidP="003138FA">
      <w:pPr>
        <w:rPr>
          <w:sz w:val="28"/>
          <w:szCs w:val="28"/>
          <w:u w:val="single"/>
        </w:rPr>
      </w:pPr>
    </w:p>
    <w:p w:rsidR="003138FA" w:rsidRDefault="003138FA" w:rsidP="003138FA">
      <w:pPr>
        <w:rPr>
          <w:sz w:val="28"/>
          <w:szCs w:val="28"/>
          <w:lang w:val="ru-RU"/>
        </w:rPr>
      </w:pPr>
      <w:r w:rsidRPr="002E1880">
        <w:rPr>
          <w:sz w:val="28"/>
          <w:szCs w:val="28"/>
          <w:u w:val="single"/>
          <w:lang w:val="ru-RU"/>
        </w:rPr>
        <w:t>Трансляторы</w:t>
      </w:r>
      <w:r w:rsidR="002E1880" w:rsidRPr="002E1880">
        <w:rPr>
          <w:sz w:val="28"/>
          <w:szCs w:val="28"/>
          <w:u w:val="single"/>
          <w:lang w:val="ru-RU"/>
        </w:rPr>
        <w:t xml:space="preserve"> (программа)</w:t>
      </w:r>
      <w:r>
        <w:rPr>
          <w:sz w:val="28"/>
          <w:szCs w:val="28"/>
          <w:lang w:val="ru-RU"/>
        </w:rPr>
        <w:t>:</w:t>
      </w:r>
    </w:p>
    <w:p w:rsidR="003138FA" w:rsidRDefault="003138FA" w:rsidP="003138FA">
      <w:pPr>
        <w:pStyle w:val="ListParagraph"/>
        <w:numPr>
          <w:ilvl w:val="0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Компилятор </w:t>
      </w:r>
      <w:r w:rsidR="002E1880">
        <w:rPr>
          <w:sz w:val="28"/>
          <w:szCs w:val="28"/>
          <w:lang w:val="ru-RU"/>
        </w:rPr>
        <w:t>(Нативные языки)</w:t>
      </w:r>
    </w:p>
    <w:p w:rsidR="003138FA" w:rsidRDefault="003138FA" w:rsidP="003138FA">
      <w:pPr>
        <w:pStyle w:val="ListParagraph"/>
        <w:numPr>
          <w:ilvl w:val="1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Исходник </w:t>
      </w:r>
      <w:r w:rsidRPr="003138FA">
        <w:rPr>
          <w:sz w:val="28"/>
          <w:szCs w:val="28"/>
        </w:rPr>
        <w:sym w:font="Wingdings" w:char="F0E0"/>
      </w:r>
      <w:r w:rsidRPr="002E18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компилятор </w:t>
      </w:r>
      <w:r w:rsidRPr="003138FA">
        <w:rPr>
          <w:sz w:val="28"/>
          <w:szCs w:val="28"/>
        </w:rPr>
        <w:sym w:font="Wingdings" w:char="F0E0"/>
      </w:r>
      <w:r w:rsidRPr="002E18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машинный код </w:t>
      </w:r>
      <w:r w:rsidRPr="003138FA">
        <w:rPr>
          <w:sz w:val="28"/>
          <w:szCs w:val="28"/>
        </w:rPr>
        <w:sym w:font="Wingdings" w:char="F0E0"/>
      </w:r>
      <w:r w:rsidRPr="002E18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процессор</w:t>
      </w:r>
      <w:r w:rsidR="002E1880">
        <w:rPr>
          <w:sz w:val="28"/>
          <w:szCs w:val="28"/>
          <w:lang w:val="ru-RU"/>
        </w:rPr>
        <w:t>.</w:t>
      </w:r>
    </w:p>
    <w:p w:rsidR="003138FA" w:rsidRDefault="003138FA" w:rsidP="003138FA">
      <w:pPr>
        <w:pStyle w:val="ListParagraph"/>
        <w:numPr>
          <w:ilvl w:val="1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Компилирует один раз, но для одной платформы(т.е. быстрее, но не кросс-платформенный)</w:t>
      </w:r>
      <w:r w:rsidR="002E1880">
        <w:rPr>
          <w:sz w:val="28"/>
          <w:szCs w:val="28"/>
          <w:lang w:val="ru-RU"/>
        </w:rPr>
        <w:t>.</w:t>
      </w:r>
    </w:p>
    <w:p w:rsidR="002E1880" w:rsidRDefault="002E1880" w:rsidP="002E1880">
      <w:pPr>
        <w:pStyle w:val="ListParagraph"/>
        <w:numPr>
          <w:ilvl w:val="0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Интерпритатор (Скриптовые языки)</w:t>
      </w:r>
    </w:p>
    <w:p w:rsidR="002E1880" w:rsidRDefault="002E1880" w:rsidP="002E1880">
      <w:pPr>
        <w:pStyle w:val="ListParagraph"/>
        <w:numPr>
          <w:ilvl w:val="1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Исходник </w:t>
      </w:r>
      <w:r w:rsidRPr="002E188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интерпритатор </w:t>
      </w:r>
      <w:r w:rsidRPr="002E188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процессор.</w:t>
      </w:r>
    </w:p>
    <w:p w:rsidR="002E1880" w:rsidRDefault="002E1880" w:rsidP="002E1880">
      <w:pPr>
        <w:pStyle w:val="ListParagraph"/>
        <w:numPr>
          <w:ilvl w:val="1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Запускается каждый раз, при вызове программы. Читает построчно. </w:t>
      </w:r>
    </w:p>
    <w:p w:rsidR="002E1880" w:rsidRDefault="002E1880" w:rsidP="002E1880">
      <w:pPr>
        <w:pStyle w:val="ListParagraph"/>
        <w:numPr>
          <w:ilvl w:val="1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Медленно, но кросс-платформенно.</w:t>
      </w:r>
    </w:p>
    <w:p w:rsidR="002E1880" w:rsidRDefault="002E1880" w:rsidP="002E1880">
      <w:pPr>
        <w:pStyle w:val="ListParagraph"/>
        <w:numPr>
          <w:ilvl w:val="0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Комбинированный</w:t>
      </w:r>
    </w:p>
    <w:p w:rsidR="002E1880" w:rsidRDefault="002E1880" w:rsidP="002E1880">
      <w:pPr>
        <w:pStyle w:val="ListParagraph"/>
        <w:numPr>
          <w:ilvl w:val="1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Исходник </w:t>
      </w:r>
      <w:r w:rsidRPr="002E1880">
        <w:rPr>
          <w:sz w:val="28"/>
          <w:szCs w:val="28"/>
        </w:rPr>
        <w:sym w:font="Wingdings" w:char="F0E0"/>
      </w:r>
      <w:r w:rsidRPr="002E18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</w:t>
      </w:r>
      <w:r w:rsidRPr="002E1880">
        <w:rPr>
          <w:sz w:val="28"/>
          <w:szCs w:val="28"/>
          <w:lang w:val="ru-RU"/>
        </w:rPr>
        <w:t xml:space="preserve">омпилятор </w:t>
      </w:r>
      <w:r w:rsidRPr="002E1880">
        <w:rPr>
          <w:sz w:val="28"/>
          <w:szCs w:val="28"/>
        </w:rPr>
        <w:sym w:font="Wingdings" w:char="F0E0"/>
      </w:r>
      <w:r w:rsidRPr="002E18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байт-код </w:t>
      </w:r>
      <w:r w:rsidRPr="002E1880">
        <w:rPr>
          <w:sz w:val="28"/>
          <w:szCs w:val="28"/>
        </w:rPr>
        <w:sym w:font="Wingdings" w:char="F0E0"/>
      </w:r>
      <w:r w:rsidRPr="002E18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VM</w:t>
      </w:r>
      <w:r w:rsidRPr="002E1880">
        <w:rPr>
          <w:sz w:val="28"/>
          <w:szCs w:val="28"/>
          <w:lang w:val="ru-RU"/>
        </w:rPr>
        <w:t xml:space="preserve"> </w:t>
      </w:r>
      <w:r w:rsidRPr="002E1880">
        <w:rPr>
          <w:sz w:val="28"/>
          <w:szCs w:val="28"/>
          <w:lang w:val="ru-RU"/>
        </w:rPr>
        <w:sym w:font="Wingdings" w:char="F0E0"/>
      </w:r>
      <w:r w:rsidRPr="002E18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Процессор.</w:t>
      </w:r>
    </w:p>
    <w:p w:rsidR="002E1880" w:rsidRDefault="002E1880" w:rsidP="002E1880">
      <w:pPr>
        <w:rPr>
          <w:sz w:val="28"/>
          <w:szCs w:val="28"/>
          <w:lang w:val="ru-RU"/>
        </w:rPr>
      </w:pPr>
    </w:p>
    <w:p w:rsidR="002E1880" w:rsidRDefault="002E1880" w:rsidP="002E1880">
      <w:pPr>
        <w:rPr>
          <w:sz w:val="28"/>
          <w:szCs w:val="28"/>
          <w:lang w:val="ru-RU"/>
        </w:rPr>
      </w:pPr>
      <w:r w:rsidRPr="002E1880">
        <w:rPr>
          <w:sz w:val="28"/>
          <w:szCs w:val="28"/>
          <w:u w:val="single"/>
          <w:lang w:val="ru-RU"/>
        </w:rPr>
        <w:t>Типы данных</w:t>
      </w:r>
      <w:r>
        <w:rPr>
          <w:sz w:val="28"/>
          <w:szCs w:val="28"/>
          <w:lang w:val="ru-RU"/>
        </w:rPr>
        <w:t xml:space="preserve">: </w:t>
      </w:r>
    </w:p>
    <w:p w:rsidR="002E1880" w:rsidRDefault="002E1880" w:rsidP="002E1880">
      <w:pPr>
        <w:pStyle w:val="ListParagraph"/>
        <w:numPr>
          <w:ilvl w:val="0"/>
          <w:numId w:val="2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Статические (тип указывается в коде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 string, bool, float, double, char, null</w:t>
      </w:r>
      <w:r>
        <w:rPr>
          <w:sz w:val="28"/>
          <w:szCs w:val="28"/>
          <w:lang w:val="ru-RU"/>
        </w:rPr>
        <w:t>)</w:t>
      </w:r>
    </w:p>
    <w:p w:rsidR="002E1880" w:rsidRDefault="002E1880" w:rsidP="002E1880">
      <w:pPr>
        <w:pStyle w:val="ListParagraph"/>
        <w:numPr>
          <w:ilvl w:val="0"/>
          <w:numId w:val="2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Динамические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ru-RU"/>
        </w:rPr>
        <w:t>определяется сам транслятором</w:t>
      </w:r>
      <w:r>
        <w:rPr>
          <w:sz w:val="28"/>
          <w:szCs w:val="28"/>
        </w:rPr>
        <w:t>)</w:t>
      </w:r>
      <w:r>
        <w:rPr>
          <w:sz w:val="28"/>
          <w:szCs w:val="28"/>
          <w:lang w:val="ru-RU"/>
        </w:rPr>
        <w:t xml:space="preserve"> </w:t>
      </w:r>
    </w:p>
    <w:p w:rsidR="002E1880" w:rsidRDefault="002E1880" w:rsidP="002E1880">
      <w:pPr>
        <w:rPr>
          <w:sz w:val="28"/>
          <w:szCs w:val="28"/>
          <w:lang w:val="ru-RU"/>
        </w:rPr>
      </w:pPr>
    </w:p>
    <w:p w:rsidR="002E1880" w:rsidRDefault="002E1880" w:rsidP="002E1880">
      <w:pPr>
        <w:rPr>
          <w:sz w:val="28"/>
          <w:szCs w:val="28"/>
          <w:lang w:val="ru-RU"/>
        </w:rPr>
      </w:pPr>
      <w:r w:rsidRPr="00573038">
        <w:rPr>
          <w:sz w:val="28"/>
          <w:szCs w:val="28"/>
          <w:u w:val="single"/>
          <w:lang w:val="ru-RU"/>
        </w:rPr>
        <w:t>Массив</w:t>
      </w:r>
      <w:r>
        <w:rPr>
          <w:sz w:val="28"/>
          <w:szCs w:val="28"/>
          <w:lang w:val="ru-RU"/>
        </w:rPr>
        <w:t xml:space="preserve"> – переменная для хранения нескольких значений. </w:t>
      </w:r>
    </w:p>
    <w:p w:rsidR="002E1880" w:rsidRDefault="002E1880" w:rsidP="002E1880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Одномерный </w:t>
      </w:r>
    </w:p>
    <w:p w:rsidR="002E1880" w:rsidRDefault="002E1880" w:rsidP="002E1880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Многомерный (Матрица) </w:t>
      </w:r>
    </w:p>
    <w:p w:rsidR="002E1880" w:rsidRPr="00573038" w:rsidRDefault="002E1880" w:rsidP="002E1880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Ассоциативный (ключ</w:t>
      </w:r>
      <w:r>
        <w:rPr>
          <w:sz w:val="28"/>
          <w:szCs w:val="28"/>
        </w:rPr>
        <w:t xml:space="preserve"> : значение) </w:t>
      </w:r>
    </w:p>
    <w:p w:rsidR="00573038" w:rsidRDefault="00573038" w:rsidP="00573038">
      <w:pPr>
        <w:rPr>
          <w:sz w:val="28"/>
          <w:szCs w:val="28"/>
          <w:lang w:val="ru-RU"/>
        </w:rPr>
      </w:pPr>
    </w:p>
    <w:p w:rsidR="00573038" w:rsidRDefault="00573038" w:rsidP="00573038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Кострукция </w:t>
      </w:r>
      <w:r>
        <w:rPr>
          <w:sz w:val="28"/>
          <w:szCs w:val="28"/>
        </w:rPr>
        <w:t xml:space="preserve">switch-case: </w:t>
      </w:r>
    </w:p>
    <w:p w:rsidR="00573038" w:rsidRDefault="00573038" w:rsidP="00573038">
      <w:pPr>
        <w:rPr>
          <w:sz w:val="28"/>
          <w:szCs w:val="28"/>
        </w:rPr>
      </w:pPr>
    </w:p>
    <w:p w:rsidR="00573038" w:rsidRDefault="00573038" w:rsidP="00573038">
      <w:pPr>
        <w:rPr>
          <w:sz w:val="28"/>
          <w:szCs w:val="28"/>
        </w:rPr>
      </w:pPr>
      <w:r>
        <w:rPr>
          <w:sz w:val="28"/>
          <w:szCs w:val="28"/>
        </w:rPr>
        <w:tab/>
        <w:t>Switch(a</w:t>
      </w:r>
      <w:proofErr w:type="gramStart"/>
      <w:r>
        <w:rPr>
          <w:sz w:val="28"/>
          <w:szCs w:val="28"/>
        </w:rPr>
        <w:t>){</w:t>
      </w:r>
      <w:proofErr w:type="gramEnd"/>
    </w:p>
    <w:p w:rsidR="00573038" w:rsidRDefault="00573038" w:rsidP="005730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</w:p>
    <w:p w:rsidR="00573038" w:rsidRDefault="00573038" w:rsidP="005730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//do something</w:t>
      </w:r>
    </w:p>
    <w:p w:rsidR="00573038" w:rsidRDefault="00573038" w:rsidP="005730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</w:p>
    <w:p w:rsidR="00573038" w:rsidRDefault="00573038" w:rsidP="005730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//do something</w:t>
      </w:r>
    </w:p>
    <w:p w:rsidR="00573038" w:rsidRDefault="00573038" w:rsidP="005730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Default: </w:t>
      </w:r>
    </w:p>
    <w:p w:rsidR="00573038" w:rsidRDefault="00573038" w:rsidP="005730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//do something</w:t>
      </w:r>
    </w:p>
    <w:p w:rsidR="00573038" w:rsidRDefault="00573038" w:rsidP="00573038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73038" w:rsidRDefault="00573038" w:rsidP="00573038">
      <w:pPr>
        <w:rPr>
          <w:sz w:val="28"/>
          <w:szCs w:val="28"/>
          <w:lang w:val="ru-RU"/>
        </w:rPr>
      </w:pPr>
    </w:p>
    <w:p w:rsidR="00573038" w:rsidRDefault="00573038" w:rsidP="00573038">
      <w:pPr>
        <w:rPr>
          <w:sz w:val="28"/>
          <w:szCs w:val="28"/>
          <w:lang w:val="ru-RU"/>
        </w:rPr>
      </w:pPr>
      <w:r w:rsidRPr="00573038">
        <w:rPr>
          <w:sz w:val="28"/>
          <w:szCs w:val="28"/>
          <w:u w:val="single"/>
          <w:lang w:val="ru-RU"/>
        </w:rPr>
        <w:t>Цикл</w:t>
      </w:r>
      <w:r w:rsidRPr="00573038">
        <w:rPr>
          <w:sz w:val="28"/>
          <w:szCs w:val="28"/>
          <w:lang w:val="ru-RU"/>
        </w:rPr>
        <w:t> — разновидность управляющей конструкции в </w:t>
      </w:r>
      <w:hyperlink r:id="rId11" w:tooltip="Высокоуровневый язык программирования" w:history="1">
        <w:r w:rsidRPr="00573038">
          <w:rPr>
            <w:sz w:val="28"/>
            <w:szCs w:val="28"/>
            <w:lang w:val="ru-RU"/>
          </w:rPr>
          <w:t>высокоуровневых языках программирования</w:t>
        </w:r>
      </w:hyperlink>
      <w:r w:rsidRPr="00573038">
        <w:rPr>
          <w:sz w:val="28"/>
          <w:szCs w:val="28"/>
          <w:lang w:val="ru-RU"/>
        </w:rPr>
        <w:t>, предназначенная для организации многократного исполнения набора </w:t>
      </w:r>
      <w:hyperlink r:id="rId12" w:tooltip="Оператор (программирование)" w:history="1">
        <w:r w:rsidRPr="00573038">
          <w:rPr>
            <w:sz w:val="28"/>
            <w:szCs w:val="28"/>
            <w:lang w:val="ru-RU"/>
          </w:rPr>
          <w:t>инструкций</w:t>
        </w:r>
      </w:hyperlink>
      <w:r w:rsidRPr="00573038">
        <w:rPr>
          <w:sz w:val="28"/>
          <w:szCs w:val="28"/>
          <w:lang w:val="ru-RU"/>
        </w:rPr>
        <w:t>. Также циклом может называться любая многократно исполняемая последовательность инструкций, организованная любым способом (например, с помощью </w:t>
      </w:r>
      <w:hyperlink r:id="rId13" w:tooltip="Условный переход" w:history="1">
        <w:r w:rsidRPr="00573038">
          <w:rPr>
            <w:sz w:val="28"/>
            <w:szCs w:val="28"/>
            <w:lang w:val="ru-RU"/>
          </w:rPr>
          <w:t>условного перехода</w:t>
        </w:r>
      </w:hyperlink>
      <w:r w:rsidRPr="00573038">
        <w:rPr>
          <w:sz w:val="28"/>
          <w:szCs w:val="28"/>
          <w:lang w:val="ru-RU"/>
        </w:rPr>
        <w:t>).</w:t>
      </w:r>
    </w:p>
    <w:p w:rsidR="00573038" w:rsidRPr="00573038" w:rsidRDefault="00573038" w:rsidP="00573038">
      <w:pPr>
        <w:pStyle w:val="ListParagraph"/>
        <w:numPr>
          <w:ilvl w:val="0"/>
          <w:numId w:val="2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While</w:t>
      </w:r>
    </w:p>
    <w:p w:rsidR="00573038" w:rsidRPr="00573038" w:rsidRDefault="00573038" w:rsidP="00573038">
      <w:pPr>
        <w:pStyle w:val="ListParagraph"/>
        <w:numPr>
          <w:ilvl w:val="0"/>
          <w:numId w:val="2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While – do</w:t>
      </w:r>
    </w:p>
    <w:p w:rsidR="00573038" w:rsidRPr="00573038" w:rsidRDefault="00573038" w:rsidP="00573038">
      <w:pPr>
        <w:pStyle w:val="ListParagraph"/>
        <w:numPr>
          <w:ilvl w:val="0"/>
          <w:numId w:val="2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For</w:t>
      </w:r>
    </w:p>
    <w:p w:rsidR="00573038" w:rsidRPr="00573038" w:rsidRDefault="00573038" w:rsidP="00573038">
      <w:pPr>
        <w:pStyle w:val="ListParagraph"/>
        <w:numPr>
          <w:ilvl w:val="0"/>
          <w:numId w:val="2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For – In</w:t>
      </w:r>
    </w:p>
    <w:p w:rsidR="00573038" w:rsidRDefault="00573038" w:rsidP="00573038">
      <w:pPr>
        <w:rPr>
          <w:sz w:val="28"/>
          <w:szCs w:val="28"/>
          <w:lang w:val="ru-RU"/>
        </w:rPr>
      </w:pPr>
    </w:p>
    <w:p w:rsidR="00573038" w:rsidRPr="00011092" w:rsidRDefault="00573038" w:rsidP="00573038">
      <w:pPr>
        <w:rPr>
          <w:sz w:val="28"/>
          <w:szCs w:val="28"/>
          <w:lang w:val="ru-RU"/>
        </w:rPr>
      </w:pPr>
      <w:r w:rsidRPr="00573038">
        <w:rPr>
          <w:sz w:val="28"/>
          <w:szCs w:val="28"/>
          <w:u w:val="single"/>
          <w:lang w:val="ru-RU"/>
        </w:rPr>
        <w:t>Фу</w:t>
      </w:r>
      <w:r w:rsidRPr="00573038">
        <w:rPr>
          <w:rFonts w:ascii="Century Gothic" w:hAnsi="Century Gothic" w:cs="Century Gothic"/>
          <w:sz w:val="28"/>
          <w:szCs w:val="28"/>
          <w:u w:val="single"/>
          <w:lang w:val="ru-RU"/>
        </w:rPr>
        <w:t>нкци</w:t>
      </w:r>
      <w:r w:rsidRPr="00573038">
        <w:rPr>
          <w:sz w:val="28"/>
          <w:szCs w:val="28"/>
          <w:u w:val="single"/>
          <w:lang w:val="ru-RU"/>
        </w:rPr>
        <w:t>я в </w:t>
      </w:r>
      <w:hyperlink r:id="rId14" w:tooltip="Программирование" w:history="1">
        <w:r w:rsidRPr="00573038">
          <w:rPr>
            <w:sz w:val="28"/>
            <w:szCs w:val="28"/>
            <w:u w:val="single"/>
            <w:lang w:val="ru-RU"/>
          </w:rPr>
          <w:t>программировании</w:t>
        </w:r>
      </w:hyperlink>
      <w:r w:rsidRPr="00573038">
        <w:rPr>
          <w:sz w:val="28"/>
          <w:szCs w:val="28"/>
          <w:lang w:val="ru-RU"/>
        </w:rPr>
        <w:t> — фрагмент программного кода (</w:t>
      </w:r>
      <w:hyperlink r:id="rId15" w:tooltip="Подпрограмма" w:history="1">
        <w:r w:rsidRPr="00573038">
          <w:rPr>
            <w:sz w:val="28"/>
            <w:szCs w:val="28"/>
            <w:lang w:val="ru-RU"/>
          </w:rPr>
          <w:t>подпрограмма</w:t>
        </w:r>
      </w:hyperlink>
      <w:r w:rsidRPr="00573038">
        <w:rPr>
          <w:sz w:val="28"/>
          <w:szCs w:val="28"/>
          <w:lang w:val="ru-RU"/>
        </w:rPr>
        <w:t>), к которому можно обратиться из другого места </w:t>
      </w:r>
      <w:hyperlink r:id="rId16" w:tooltip="Компьютерная программа" w:history="1">
        <w:r w:rsidRPr="00573038">
          <w:rPr>
            <w:sz w:val="28"/>
            <w:szCs w:val="28"/>
            <w:lang w:val="ru-RU"/>
          </w:rPr>
          <w:t>программы</w:t>
        </w:r>
      </w:hyperlink>
      <w:r w:rsidRPr="00573038">
        <w:rPr>
          <w:sz w:val="28"/>
          <w:szCs w:val="28"/>
          <w:lang w:val="ru-RU"/>
        </w:rPr>
        <w:t>.</w:t>
      </w:r>
    </w:p>
    <w:p w:rsidR="002E1880" w:rsidRPr="00011092" w:rsidRDefault="00573038" w:rsidP="002E1880">
      <w:pPr>
        <w:rPr>
          <w:sz w:val="28"/>
          <w:szCs w:val="28"/>
          <w:u w:val="single"/>
          <w:lang w:val="ru-RU"/>
        </w:rPr>
      </w:pPr>
      <w:r w:rsidRPr="00011092">
        <w:rPr>
          <w:sz w:val="28"/>
          <w:szCs w:val="28"/>
          <w:u w:val="single"/>
          <w:lang w:val="ru-RU"/>
        </w:rPr>
        <w:t>Фунция – то, что возвращает</w:t>
      </w:r>
      <w:r w:rsidR="00011092" w:rsidRPr="00011092">
        <w:rPr>
          <w:sz w:val="28"/>
          <w:szCs w:val="28"/>
          <w:u w:val="single"/>
          <w:lang w:val="ru-RU"/>
        </w:rPr>
        <w:t>.</w:t>
      </w:r>
    </w:p>
    <w:p w:rsidR="007E7EFB" w:rsidRDefault="00573038" w:rsidP="002E1880">
      <w:pPr>
        <w:rPr>
          <w:sz w:val="28"/>
          <w:szCs w:val="28"/>
          <w:u w:val="single"/>
          <w:lang w:val="ru-RU"/>
        </w:rPr>
      </w:pPr>
      <w:r w:rsidRPr="00011092">
        <w:rPr>
          <w:sz w:val="28"/>
          <w:szCs w:val="28"/>
          <w:u w:val="single"/>
          <w:lang w:val="ru-RU"/>
        </w:rPr>
        <w:t>Процедура (</w:t>
      </w:r>
      <w:r w:rsidRPr="00011092">
        <w:rPr>
          <w:sz w:val="28"/>
          <w:szCs w:val="28"/>
          <w:u w:val="single"/>
        </w:rPr>
        <w:t>void</w:t>
      </w:r>
      <w:r w:rsidRPr="00011092">
        <w:rPr>
          <w:sz w:val="28"/>
          <w:szCs w:val="28"/>
          <w:u w:val="single"/>
          <w:lang w:val="ru-RU"/>
        </w:rPr>
        <w:t>) – то, что ничего не возвращает (</w:t>
      </w:r>
      <w:proofErr w:type="spellStart"/>
      <w:r w:rsidRPr="00011092">
        <w:rPr>
          <w:sz w:val="28"/>
          <w:szCs w:val="28"/>
          <w:u w:val="single"/>
        </w:rPr>
        <w:t>undifiend</w:t>
      </w:r>
      <w:proofErr w:type="spellEnd"/>
      <w:r w:rsidRPr="00011092">
        <w:rPr>
          <w:sz w:val="28"/>
          <w:szCs w:val="28"/>
          <w:u w:val="single"/>
          <w:lang w:val="ru-RU"/>
        </w:rPr>
        <w:t xml:space="preserve">) </w:t>
      </w:r>
    </w:p>
    <w:p w:rsidR="007E7EFB" w:rsidRDefault="007E7EFB" w:rsidP="002E1880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lastRenderedPageBreak/>
        <w:t>Процедурная программа содержит в себе сразу всё.</w:t>
      </w:r>
    </w:p>
    <w:p w:rsidR="007E7EFB" w:rsidRDefault="007E7EFB" w:rsidP="002E1880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Объктная программа – набор взаимодействующих объектов.</w:t>
      </w:r>
    </w:p>
    <w:p w:rsidR="007E7EFB" w:rsidRDefault="007E7EFB" w:rsidP="002E1880">
      <w:pPr>
        <w:rPr>
          <w:sz w:val="28"/>
          <w:szCs w:val="28"/>
          <w:u w:val="single"/>
          <w:lang w:val="ru-RU"/>
        </w:rPr>
      </w:pPr>
    </w:p>
    <w:p w:rsidR="00C37DC6" w:rsidRDefault="00C37DC6" w:rsidP="002E1880">
      <w:pPr>
        <w:rPr>
          <w:sz w:val="28"/>
          <w:szCs w:val="28"/>
          <w:lang w:val="ru-RU"/>
        </w:rPr>
      </w:pPr>
      <w:r w:rsidRPr="00C37DC6">
        <w:rPr>
          <w:sz w:val="28"/>
          <w:szCs w:val="28"/>
          <w:u w:val="single"/>
          <w:lang w:val="ru-RU"/>
        </w:rPr>
        <w:t>Класс</w:t>
      </w:r>
      <w:r>
        <w:rPr>
          <w:sz w:val="28"/>
          <w:szCs w:val="28"/>
          <w:lang w:val="ru-RU"/>
        </w:rPr>
        <w:t xml:space="preserve"> – фрагмет кода, который описывает како-то определённый объект. (Чертёж) (Конструкторы, диструкторы, геттеры, сеттеры, переменная экзкмплятра, статическая переменная). </w:t>
      </w:r>
    </w:p>
    <w:p w:rsidR="005349A8" w:rsidRDefault="005349A8" w:rsidP="005349A8">
      <w:pPr>
        <w:rPr>
          <w:sz w:val="28"/>
          <w:szCs w:val="28"/>
          <w:u w:val="single"/>
          <w:lang w:val="ru-RU"/>
        </w:rPr>
      </w:pPr>
    </w:p>
    <w:p w:rsidR="00C37DC6" w:rsidRPr="005349A8" w:rsidRDefault="005349A8" w:rsidP="002E1880">
      <w:pPr>
        <w:rPr>
          <w:sz w:val="28"/>
          <w:szCs w:val="28"/>
          <w:lang w:val="ru-RU"/>
        </w:rPr>
      </w:pPr>
      <w:r w:rsidRPr="005349A8">
        <w:rPr>
          <w:sz w:val="28"/>
          <w:szCs w:val="28"/>
          <w:u w:val="single"/>
          <w:lang w:val="ru-RU"/>
        </w:rPr>
        <w:t>Объект</w:t>
      </w:r>
      <w:r>
        <w:rPr>
          <w:sz w:val="28"/>
          <w:szCs w:val="28"/>
          <w:lang w:val="ru-RU"/>
        </w:rPr>
        <w:t xml:space="preserve"> – копия класса.</w:t>
      </w:r>
    </w:p>
    <w:p w:rsidR="005349A8" w:rsidRDefault="005349A8" w:rsidP="002E1880">
      <w:pPr>
        <w:rPr>
          <w:b/>
          <w:sz w:val="28"/>
          <w:szCs w:val="28"/>
          <w:u w:val="single"/>
          <w:lang w:val="ru-RU"/>
        </w:rPr>
      </w:pPr>
    </w:p>
    <w:p w:rsidR="00C37DC6" w:rsidRDefault="00C37DC6" w:rsidP="002E1880">
      <w:pPr>
        <w:rPr>
          <w:sz w:val="28"/>
          <w:szCs w:val="28"/>
          <w:u w:val="single"/>
          <w:lang w:val="ru-RU"/>
        </w:rPr>
      </w:pPr>
      <w:r w:rsidRPr="00C37DC6">
        <w:rPr>
          <w:b/>
          <w:sz w:val="28"/>
          <w:szCs w:val="28"/>
          <w:u w:val="single"/>
          <w:lang w:val="ru-RU"/>
        </w:rPr>
        <w:t>Класс состоит из методов (</w:t>
      </w:r>
      <w:r w:rsidR="005349A8">
        <w:rPr>
          <w:b/>
          <w:sz w:val="28"/>
          <w:szCs w:val="28"/>
          <w:u w:val="single"/>
          <w:lang w:val="ru-RU"/>
        </w:rPr>
        <w:t xml:space="preserve">которые отвечают за </w:t>
      </w:r>
      <w:r w:rsidRPr="00C37DC6">
        <w:rPr>
          <w:b/>
          <w:sz w:val="28"/>
          <w:szCs w:val="28"/>
          <w:u w:val="single"/>
          <w:lang w:val="ru-RU"/>
        </w:rPr>
        <w:t>поведение объекта) и данных (</w:t>
      </w:r>
      <w:r w:rsidR="005349A8">
        <w:rPr>
          <w:b/>
          <w:sz w:val="28"/>
          <w:szCs w:val="28"/>
          <w:u w:val="single"/>
          <w:lang w:val="ru-RU"/>
        </w:rPr>
        <w:t>которые отвечают за</w:t>
      </w:r>
      <w:r w:rsidR="005349A8" w:rsidRPr="00C37DC6">
        <w:rPr>
          <w:b/>
          <w:sz w:val="28"/>
          <w:szCs w:val="28"/>
          <w:u w:val="single"/>
          <w:lang w:val="ru-RU"/>
        </w:rPr>
        <w:t xml:space="preserve"> </w:t>
      </w:r>
      <w:r w:rsidRPr="00C37DC6">
        <w:rPr>
          <w:b/>
          <w:sz w:val="28"/>
          <w:szCs w:val="28"/>
          <w:u w:val="single"/>
          <w:lang w:val="ru-RU"/>
        </w:rPr>
        <w:t>состояние объекта)</w:t>
      </w:r>
      <w:r>
        <w:rPr>
          <w:b/>
          <w:sz w:val="28"/>
          <w:szCs w:val="28"/>
          <w:u w:val="single"/>
          <w:lang w:val="ru-RU"/>
        </w:rPr>
        <w:t xml:space="preserve"> </w:t>
      </w:r>
    </w:p>
    <w:p w:rsidR="00C37DC6" w:rsidRDefault="00C37DC6" w:rsidP="002E1880">
      <w:pPr>
        <w:rPr>
          <w:sz w:val="28"/>
          <w:szCs w:val="28"/>
          <w:u w:val="single"/>
          <w:lang w:val="ru-RU"/>
        </w:rPr>
      </w:pPr>
    </w:p>
    <w:p w:rsidR="00C37DC6" w:rsidRDefault="00C37DC6" w:rsidP="002E1880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Метод класса – действие, которое можно совершать над объектом.  =  функция.</w:t>
      </w:r>
    </w:p>
    <w:p w:rsidR="005349A8" w:rsidRDefault="005349A8" w:rsidP="002E1880">
      <w:pPr>
        <w:rPr>
          <w:sz w:val="28"/>
          <w:szCs w:val="28"/>
          <w:u w:val="single"/>
          <w:lang w:val="ru-RU"/>
        </w:rPr>
      </w:pPr>
    </w:p>
    <w:p w:rsidR="005349A8" w:rsidRDefault="005349A8" w:rsidP="002E1880">
      <w:pPr>
        <w:rPr>
          <w:sz w:val="28"/>
          <w:szCs w:val="28"/>
          <w:lang w:val="ru-RU"/>
        </w:rPr>
      </w:pPr>
      <w:r w:rsidRPr="005349A8">
        <w:rPr>
          <w:sz w:val="28"/>
          <w:szCs w:val="28"/>
          <w:u w:val="single"/>
          <w:lang w:val="ru-RU"/>
        </w:rPr>
        <w:t>Функция</w:t>
      </w:r>
      <w:r w:rsidRPr="005349A8">
        <w:rPr>
          <w:sz w:val="28"/>
          <w:szCs w:val="28"/>
          <w:lang w:val="ru-RU"/>
        </w:rPr>
        <w:t xml:space="preserve"> – самостоятельная программа. </w:t>
      </w:r>
    </w:p>
    <w:p w:rsidR="00C37DC6" w:rsidRDefault="005349A8" w:rsidP="002E1880">
      <w:pPr>
        <w:rPr>
          <w:sz w:val="28"/>
          <w:szCs w:val="28"/>
          <w:lang w:val="ru-RU"/>
        </w:rPr>
      </w:pPr>
      <w:r w:rsidRPr="005349A8">
        <w:rPr>
          <w:sz w:val="28"/>
          <w:szCs w:val="28"/>
          <w:u w:val="single"/>
          <w:lang w:val="ru-RU"/>
        </w:rPr>
        <w:t>Метод</w:t>
      </w:r>
      <w:r w:rsidRPr="005349A8">
        <w:rPr>
          <w:sz w:val="28"/>
          <w:szCs w:val="28"/>
          <w:lang w:val="ru-RU"/>
        </w:rPr>
        <w:t xml:space="preserve"> существует в рамках класса. </w:t>
      </w:r>
    </w:p>
    <w:p w:rsidR="005349A8" w:rsidRDefault="005349A8" w:rsidP="002E1880">
      <w:pPr>
        <w:rPr>
          <w:sz w:val="28"/>
          <w:szCs w:val="28"/>
          <w:lang w:val="ru-RU"/>
        </w:rPr>
      </w:pPr>
    </w:p>
    <w:p w:rsidR="005349A8" w:rsidRDefault="005349A8" w:rsidP="002E1880">
      <w:pPr>
        <w:rPr>
          <w:sz w:val="28"/>
          <w:szCs w:val="28"/>
          <w:lang w:val="ru-RU"/>
        </w:rPr>
      </w:pPr>
      <w:r w:rsidRPr="005349A8">
        <w:rPr>
          <w:sz w:val="28"/>
          <w:szCs w:val="28"/>
          <w:u w:val="single"/>
          <w:lang w:val="ru-RU"/>
        </w:rPr>
        <w:t>Данные</w:t>
      </w:r>
      <w:r>
        <w:rPr>
          <w:sz w:val="28"/>
          <w:szCs w:val="28"/>
          <w:lang w:val="ru-RU"/>
        </w:rPr>
        <w:t xml:space="preserve"> – набор переменных, в которых хранятся параметры для описания самого объекта.</w:t>
      </w:r>
    </w:p>
    <w:p w:rsidR="005349A8" w:rsidRDefault="005349A8" w:rsidP="002E1880">
      <w:pPr>
        <w:rPr>
          <w:sz w:val="28"/>
          <w:szCs w:val="28"/>
          <w:lang w:val="ru-RU"/>
        </w:rPr>
      </w:pPr>
    </w:p>
    <w:p w:rsidR="005349A8" w:rsidRDefault="005349A8" w:rsidP="002E1880">
      <w:pPr>
        <w:rPr>
          <w:sz w:val="28"/>
          <w:szCs w:val="28"/>
          <w:lang w:val="ru-RU"/>
        </w:rPr>
      </w:pPr>
      <w:r w:rsidRPr="005349A8">
        <w:rPr>
          <w:sz w:val="28"/>
          <w:szCs w:val="28"/>
          <w:u w:val="single"/>
          <w:lang w:val="ru-RU"/>
        </w:rPr>
        <w:t>Метод экземпляра</w:t>
      </w:r>
      <w:r>
        <w:rPr>
          <w:sz w:val="28"/>
          <w:szCs w:val="28"/>
          <w:lang w:val="ru-RU"/>
        </w:rPr>
        <w:t xml:space="preserve"> – вызывается из созданного объекта.</w:t>
      </w:r>
    </w:p>
    <w:p w:rsidR="005349A8" w:rsidRDefault="005349A8" w:rsidP="002E1880">
      <w:pPr>
        <w:rPr>
          <w:sz w:val="28"/>
          <w:szCs w:val="28"/>
          <w:lang w:val="ru-RU"/>
        </w:rPr>
      </w:pPr>
      <w:r w:rsidRPr="005349A8">
        <w:rPr>
          <w:sz w:val="28"/>
          <w:szCs w:val="28"/>
          <w:u w:val="single"/>
          <w:lang w:val="ru-RU"/>
        </w:rPr>
        <w:t>Статический метод</w:t>
      </w:r>
      <w:r>
        <w:rPr>
          <w:sz w:val="28"/>
          <w:szCs w:val="28"/>
          <w:lang w:val="ru-RU"/>
        </w:rPr>
        <w:t xml:space="preserve"> – Вызывается напрямую из класса. </w:t>
      </w:r>
    </w:p>
    <w:p w:rsidR="005349A8" w:rsidRDefault="005349A8" w:rsidP="002E1880">
      <w:pPr>
        <w:rPr>
          <w:sz w:val="28"/>
          <w:szCs w:val="28"/>
          <w:lang w:val="ru-RU"/>
        </w:rPr>
      </w:pPr>
      <w:r w:rsidRPr="005349A8">
        <w:rPr>
          <w:sz w:val="28"/>
          <w:szCs w:val="28"/>
          <w:u w:val="single"/>
          <w:lang w:val="ru-RU"/>
        </w:rPr>
        <w:t>Метод-конструктор</w:t>
      </w:r>
      <w:r>
        <w:rPr>
          <w:sz w:val="28"/>
          <w:szCs w:val="28"/>
          <w:u w:val="single"/>
          <w:lang w:val="ru-RU"/>
        </w:rPr>
        <w:t xml:space="preserve"> (статический) </w:t>
      </w:r>
      <w:r>
        <w:rPr>
          <w:sz w:val="28"/>
          <w:szCs w:val="28"/>
          <w:lang w:val="ru-RU"/>
        </w:rPr>
        <w:t xml:space="preserve"> – есть в каждом классе и заниемается тем, что инициалирует объект из данного класса.</w:t>
      </w:r>
    </w:p>
    <w:p w:rsidR="005349A8" w:rsidRDefault="005349A8" w:rsidP="002E1880">
      <w:pPr>
        <w:rPr>
          <w:sz w:val="28"/>
          <w:szCs w:val="28"/>
          <w:lang w:val="ru-RU"/>
        </w:rPr>
      </w:pPr>
      <w:r w:rsidRPr="005349A8">
        <w:rPr>
          <w:sz w:val="28"/>
          <w:szCs w:val="28"/>
          <w:u w:val="single"/>
        </w:rPr>
        <w:t>Getter</w:t>
      </w:r>
      <w:r w:rsidRPr="0072133E">
        <w:rPr>
          <w:sz w:val="28"/>
          <w:szCs w:val="28"/>
          <w:u w:val="single"/>
          <w:lang w:val="ru-RU"/>
        </w:rPr>
        <w:t>\</w:t>
      </w:r>
      <w:r w:rsidRPr="005349A8">
        <w:rPr>
          <w:sz w:val="28"/>
          <w:szCs w:val="28"/>
          <w:u w:val="single"/>
        </w:rPr>
        <w:t>setter</w:t>
      </w:r>
      <w:r w:rsidRPr="0072133E">
        <w:rPr>
          <w:sz w:val="28"/>
          <w:szCs w:val="28"/>
          <w:lang w:val="ru-RU"/>
        </w:rPr>
        <w:t xml:space="preserve"> </w:t>
      </w:r>
      <w:r w:rsidR="0072133E" w:rsidRPr="0072133E">
        <w:rPr>
          <w:sz w:val="28"/>
          <w:szCs w:val="28"/>
          <w:lang w:val="ru-RU"/>
        </w:rPr>
        <w:t xml:space="preserve">– </w:t>
      </w:r>
      <w:r w:rsidR="0072133E">
        <w:rPr>
          <w:sz w:val="28"/>
          <w:szCs w:val="28"/>
          <w:lang w:val="ru-RU"/>
        </w:rPr>
        <w:t>возращает и устанавливает значение переменной.</w:t>
      </w:r>
    </w:p>
    <w:p w:rsidR="0072133E" w:rsidRPr="007E7EFB" w:rsidRDefault="0072133E" w:rsidP="002E1880">
      <w:pPr>
        <w:rPr>
          <w:sz w:val="28"/>
          <w:szCs w:val="28"/>
          <w:lang w:val="ru-RU"/>
        </w:rPr>
      </w:pPr>
      <w:r w:rsidRPr="0072133E">
        <w:rPr>
          <w:sz w:val="28"/>
          <w:szCs w:val="28"/>
          <w:u w:val="single"/>
          <w:lang w:val="ru-RU"/>
        </w:rPr>
        <w:t>Виртуальные и абстракные методы</w:t>
      </w:r>
      <w:r>
        <w:rPr>
          <w:sz w:val="28"/>
          <w:szCs w:val="28"/>
          <w:lang w:val="ru-RU"/>
        </w:rPr>
        <w:t xml:space="preserve"> – можно переопределить в наследниках.</w:t>
      </w:r>
    </w:p>
    <w:p w:rsidR="007E7EFB" w:rsidRDefault="007E7EFB" w:rsidP="002E1880">
      <w:pPr>
        <w:rPr>
          <w:sz w:val="28"/>
          <w:szCs w:val="28"/>
          <w:u w:val="single"/>
          <w:lang w:val="ru-RU"/>
        </w:rPr>
      </w:pPr>
    </w:p>
    <w:p w:rsidR="0072133E" w:rsidRDefault="0072133E" w:rsidP="002E1880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lastRenderedPageBreak/>
        <w:t xml:space="preserve">В Питоне все методы являются виртуальными. </w:t>
      </w:r>
    </w:p>
    <w:p w:rsidR="0072133E" w:rsidRDefault="0072133E" w:rsidP="002E1880">
      <w:pPr>
        <w:rPr>
          <w:sz w:val="28"/>
          <w:szCs w:val="28"/>
          <w:u w:val="single"/>
          <w:lang w:val="ru-RU"/>
        </w:rPr>
      </w:pPr>
    </w:p>
    <w:p w:rsidR="0072133E" w:rsidRPr="0072133E" w:rsidRDefault="0072133E" w:rsidP="002E188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Виртуальный можно переопределить. Абстрактный (чистый) </w:t>
      </w:r>
      <w:r w:rsidRPr="0072133E">
        <w:rPr>
          <w:b/>
          <w:sz w:val="28"/>
          <w:szCs w:val="28"/>
          <w:lang w:val="ru-RU"/>
        </w:rPr>
        <w:t>нужно</w:t>
      </w:r>
      <w:r>
        <w:rPr>
          <w:sz w:val="28"/>
          <w:szCs w:val="28"/>
          <w:lang w:val="ru-RU"/>
        </w:rPr>
        <w:t xml:space="preserve"> переопределить в наследниках (он пустой).</w:t>
      </w:r>
    </w:p>
    <w:p w:rsidR="0072133E" w:rsidRDefault="0072133E" w:rsidP="002E1880">
      <w:pPr>
        <w:rPr>
          <w:sz w:val="28"/>
          <w:szCs w:val="28"/>
          <w:u w:val="single"/>
          <w:lang w:val="ru-RU"/>
        </w:rPr>
      </w:pPr>
    </w:p>
    <w:p w:rsidR="0072133E" w:rsidRDefault="0072133E" w:rsidP="002E1880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---Каким должен быть хороший метод 7 видео.</w:t>
      </w:r>
    </w:p>
    <w:p w:rsidR="005349A8" w:rsidRPr="00011092" w:rsidRDefault="005349A8" w:rsidP="002E1880">
      <w:pPr>
        <w:rPr>
          <w:sz w:val="28"/>
          <w:szCs w:val="28"/>
          <w:u w:val="single"/>
          <w:lang w:val="ru-RU"/>
        </w:rPr>
      </w:pPr>
    </w:p>
    <w:sectPr w:rsidR="005349A8" w:rsidRPr="00011092" w:rsidSect="007E7EFB">
      <w:footerReference w:type="default" r:id="rId17"/>
      <w:headerReference w:type="first" r:id="rId18"/>
      <w:pgSz w:w="12240" w:h="15840"/>
      <w:pgMar w:top="1440" w:right="1440" w:bottom="1440" w:left="1440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A9E" w:rsidRDefault="00F06A9E" w:rsidP="004A7542">
      <w:pPr>
        <w:spacing w:after="0" w:line="240" w:lineRule="auto"/>
      </w:pPr>
      <w:r>
        <w:separator/>
      </w:r>
    </w:p>
  </w:endnote>
  <w:endnote w:type="continuationSeparator" w:id="0">
    <w:p w:rsidR="00F06A9E" w:rsidRDefault="00F06A9E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49A8" w:rsidRDefault="005349A8" w:rsidP="005349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33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A9E" w:rsidRDefault="00F06A9E" w:rsidP="004A7542">
      <w:pPr>
        <w:spacing w:after="0" w:line="240" w:lineRule="auto"/>
      </w:pPr>
      <w:r>
        <w:separator/>
      </w:r>
    </w:p>
  </w:footnote>
  <w:footnote w:type="continuationSeparator" w:id="0">
    <w:p w:rsidR="00F06A9E" w:rsidRDefault="00F06A9E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894705151"/>
      <w:placeholde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Content>
      <w:p w:rsidR="005349A8" w:rsidRDefault="0072133E" w:rsidP="003138FA">
        <w:pPr>
          <w:pStyle w:val="Header"/>
        </w:pPr>
        <w:r>
          <w:t>SHPORA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2CF3"/>
    <w:multiLevelType w:val="hybridMultilevel"/>
    <w:tmpl w:val="02668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4F6707"/>
    <w:multiLevelType w:val="hybridMultilevel"/>
    <w:tmpl w:val="0A4EB722"/>
    <w:lvl w:ilvl="0" w:tplc="347AB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CE5F74"/>
    <w:multiLevelType w:val="hybridMultilevel"/>
    <w:tmpl w:val="0C80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B073EF4"/>
    <w:multiLevelType w:val="hybridMultilevel"/>
    <w:tmpl w:val="B9F6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EBF0F14"/>
    <w:multiLevelType w:val="hybridMultilevel"/>
    <w:tmpl w:val="4E9AD556"/>
    <w:lvl w:ilvl="0" w:tplc="49301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15"/>
  </w:num>
  <w:num w:numId="5">
    <w:abstractNumId w:val="13"/>
  </w:num>
  <w:num w:numId="6">
    <w:abstractNumId w:val="18"/>
  </w:num>
  <w:num w:numId="7">
    <w:abstractNumId w:val="16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0"/>
  </w:num>
  <w:num w:numId="21">
    <w:abstractNumId w:val="14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FA"/>
    <w:rsid w:val="00011092"/>
    <w:rsid w:val="00011C73"/>
    <w:rsid w:val="000B7692"/>
    <w:rsid w:val="000E568C"/>
    <w:rsid w:val="000F138F"/>
    <w:rsid w:val="00210152"/>
    <w:rsid w:val="00293B83"/>
    <w:rsid w:val="002D075C"/>
    <w:rsid w:val="002E1880"/>
    <w:rsid w:val="003138FA"/>
    <w:rsid w:val="003160AF"/>
    <w:rsid w:val="004A7542"/>
    <w:rsid w:val="005349A8"/>
    <w:rsid w:val="00573038"/>
    <w:rsid w:val="0059680C"/>
    <w:rsid w:val="005C0304"/>
    <w:rsid w:val="00626236"/>
    <w:rsid w:val="006A3CE7"/>
    <w:rsid w:val="0072133E"/>
    <w:rsid w:val="007E7EFB"/>
    <w:rsid w:val="008901F5"/>
    <w:rsid w:val="009A61FA"/>
    <w:rsid w:val="00B01A16"/>
    <w:rsid w:val="00B077D9"/>
    <w:rsid w:val="00B448CC"/>
    <w:rsid w:val="00BA1C17"/>
    <w:rsid w:val="00C37DC6"/>
    <w:rsid w:val="00F06A9E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0E0D"/>
  <w15:chartTrackingRefBased/>
  <w15:docId w15:val="{B6A641B5-D686-4DD8-BA93-92F16E9C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38F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C03C6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FC03C6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FC03C6"/>
  </w:style>
  <w:style w:type="paragraph" w:styleId="Closing">
    <w:name w:val="Closing"/>
    <w:basedOn w:val="Normal"/>
    <w:next w:val="Signature"/>
    <w:link w:val="ClosingChar"/>
    <w:uiPriority w:val="13"/>
    <w:qFormat/>
    <w:rsid w:val="00FC03C6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FC03C6"/>
  </w:style>
  <w:style w:type="paragraph" w:styleId="Signature">
    <w:name w:val="Signature"/>
    <w:basedOn w:val="Normal"/>
    <w:next w:val="Normal"/>
    <w:link w:val="SignatureChar"/>
    <w:uiPriority w:val="14"/>
    <w:qFormat/>
    <w:rsid w:val="00FC03C6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FC03C6"/>
  </w:style>
  <w:style w:type="paragraph" w:styleId="Date">
    <w:name w:val="Date"/>
    <w:basedOn w:val="Normal"/>
    <w:next w:val="Normal"/>
    <w:link w:val="DateChar"/>
    <w:uiPriority w:val="11"/>
    <w:qFormat/>
    <w:rsid w:val="00FC03C6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FC03C6"/>
  </w:style>
  <w:style w:type="character" w:customStyle="1" w:styleId="Heading9Char">
    <w:name w:val="Heading 9 Char"/>
    <w:basedOn w:val="DefaultParagraphFont"/>
    <w:link w:val="Heading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  <w:style w:type="paragraph" w:styleId="ListParagraph">
    <w:name w:val="List Paragraph"/>
    <w:basedOn w:val="Normal"/>
    <w:uiPriority w:val="34"/>
    <w:unhideWhenUsed/>
    <w:qFormat/>
    <w:rsid w:val="003138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.wikipedia.org/wiki/%D0%A3%D1%81%D0%BB%D0%BE%D0%B2%D0%BD%D1%8B%D0%B9_%D0%BF%D0%B5%D1%80%D0%B5%D1%85%D0%BE%D0%B4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u.wikipedia.org/wiki/%D0%9F%D0%BE%D0%B4%D0%BF%D1%80%D0%BE%D0%B3%D1%80%D0%B0%D0%BC%D0%BC%D0%B0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u.wikipedia.org/wiki/%D0%9F%D1%80%D0%BE%D0%B3%D1%80%D0%B0%D0%BC%D0%BC%D0%B8%D1%80%D0%BE%D0%B2%D0%B0%D0%BD%D0%B8%D0%B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erator\AppData\Roaming\Microsoft\Templates\Crisp%20and%20clean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C9"/>
    <w:rsid w:val="003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69E8959394D89B785D21F1CA1A662">
    <w:name w:val="38F69E8959394D89B785D21F1CA1A662"/>
  </w:style>
  <w:style w:type="paragraph" w:customStyle="1" w:styleId="C87D01E2E6B34D50ACB64ED596F42563">
    <w:name w:val="C87D01E2E6B34D50ACB64ED596F42563"/>
  </w:style>
  <w:style w:type="paragraph" w:customStyle="1" w:styleId="2F0D31A55E8343D2A91F7C1BA7309D54">
    <w:name w:val="2F0D31A55E8343D2A91F7C1BA7309D54"/>
  </w:style>
  <w:style w:type="paragraph" w:customStyle="1" w:styleId="927FF2F152CC4F519FE24F536B3FE3AE">
    <w:name w:val="927FF2F152CC4F519FE24F536B3FE3AE"/>
  </w:style>
  <w:style w:type="paragraph" w:customStyle="1" w:styleId="514CE68AD077441F96892F39A2417206">
    <w:name w:val="514CE68AD077441F96892F39A2417206"/>
  </w:style>
  <w:style w:type="paragraph" w:customStyle="1" w:styleId="E20280DF0F554AABA78F049B71F3783C">
    <w:name w:val="E20280DF0F554AABA78F049B71F3783C"/>
  </w:style>
  <w:style w:type="paragraph" w:customStyle="1" w:styleId="7F109E3D6CA049C3ADB602849AA5D782">
    <w:name w:val="7F109E3D6CA049C3ADB602849AA5D782"/>
  </w:style>
  <w:style w:type="paragraph" w:customStyle="1" w:styleId="08B14DF341F641809D0781AFBAC6EC9E">
    <w:name w:val="08B14DF341F641809D0781AFBAC6EC9E"/>
  </w:style>
  <w:style w:type="paragraph" w:customStyle="1" w:styleId="BDD703065D5F40879C7AC18269E4FFCE">
    <w:name w:val="BDD703065D5F40879C7AC18269E4FFCE"/>
  </w:style>
  <w:style w:type="paragraph" w:customStyle="1" w:styleId="6032FA5DBEDB496E8B05B2B21DD6281D">
    <w:name w:val="6032FA5DBEDB496E8B05B2B21DD6281D"/>
  </w:style>
  <w:style w:type="paragraph" w:customStyle="1" w:styleId="63FD7417348B42A1970E0102C5670EF4">
    <w:name w:val="63FD7417348B42A1970E0102C5670EF4"/>
  </w:style>
  <w:style w:type="paragraph" w:customStyle="1" w:styleId="D4812BB14F394AF48309151942ADD882">
    <w:name w:val="D4812BB14F394AF48309151942ADD882"/>
  </w:style>
  <w:style w:type="paragraph" w:customStyle="1" w:styleId="4603C762781F4CF0A72E350111C1005D">
    <w:name w:val="4603C762781F4CF0A72E350111C1005D"/>
  </w:style>
  <w:style w:type="paragraph" w:customStyle="1" w:styleId="A05ED13F27874CEE9C8E2F4CE4B1BC60">
    <w:name w:val="A05ED13F27874CEE9C8E2F4CE4B1BC60"/>
  </w:style>
  <w:style w:type="paragraph" w:customStyle="1" w:styleId="2C6B72B2B9E14504AE4C3B6E2A65F1BC">
    <w:name w:val="2C6B72B2B9E14504AE4C3B6E2A65F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7DA40-C0FC-4FC0-BAF6-52498A126AB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B5BE4C5-48A7-48F1-9485-1DFC9BD99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1D6D8-B8B4-42A6-A2C1-5FD15E95B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771602-E10F-4C9C-9F0C-33D8C782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MOO.dotx</Template>
  <TotalTime>86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>SHPORA</cp:keywords>
  <dc:description/>
  <cp:lastModifiedBy>Operator</cp:lastModifiedBy>
  <cp:revision>3</cp:revision>
  <cp:lastPrinted>2017-07-06T16:39:00Z</cp:lastPrinted>
  <dcterms:created xsi:type="dcterms:W3CDTF">2017-07-06T15:48:00Z</dcterms:created>
  <dcterms:modified xsi:type="dcterms:W3CDTF">2017-07-06T17:14:00Z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